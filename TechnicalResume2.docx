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C1" w:rsidRDefault="00C55F6E">
      <w:pPr>
        <w:pStyle w:val="Title"/>
      </w:pPr>
      <w:r>
        <w:t>‍‍</w:t>
      </w:r>
      <w:r w:rsidR="008505B5">
        <w:rPr>
          <w:rFonts w:ascii="Calibri" w:hAnsi="Calibri"/>
        </w:rPr>
        <w:t>Eric Locey</w:t>
      </w:r>
    </w:p>
    <w:p w:rsidR="007F03C1" w:rsidRPr="00B16724" w:rsidRDefault="008767D3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194</w:t>
      </w:r>
      <w:r w:rsidR="00B16724" w:rsidRPr="00B16724">
        <w:rPr>
          <w:rFonts w:ascii="Calibri" w:hAnsi="Calibri"/>
          <w:sz w:val="24"/>
          <w:szCs w:val="24"/>
        </w:rPr>
        <w:t xml:space="preserve"> Fake Street</w:t>
      </w:r>
      <w:r w:rsidR="00C55F6E" w:rsidRPr="00B16724">
        <w:rPr>
          <w:rFonts w:ascii="Calibri" w:hAnsi="Calibri"/>
          <w:sz w:val="24"/>
          <w:szCs w:val="24"/>
        </w:rPr>
        <w:t> | </w:t>
      </w:r>
      <w:r w:rsidR="00B16724" w:rsidRPr="00B16724">
        <w:rPr>
          <w:rFonts w:ascii="Calibri" w:hAnsi="Calibri"/>
          <w:sz w:val="24"/>
          <w:szCs w:val="24"/>
        </w:rPr>
        <w:t>555-555-5555</w:t>
      </w:r>
      <w:r w:rsidR="00C55F6E" w:rsidRPr="00B16724">
        <w:rPr>
          <w:rFonts w:ascii="Calibri" w:hAnsi="Calibri"/>
          <w:sz w:val="24"/>
          <w:szCs w:val="24"/>
        </w:rPr>
        <w:t> | </w:t>
      </w:r>
      <w:r w:rsidR="009E2692">
        <w:rPr>
          <w:rFonts w:ascii="Calibri" w:hAnsi="Calibri"/>
          <w:sz w:val="24"/>
          <w:szCs w:val="24"/>
        </w:rPr>
        <w:t>loceyes17</w:t>
      </w:r>
      <w:r w:rsidR="00B16724" w:rsidRPr="00B16724">
        <w:rPr>
          <w:rFonts w:ascii="Calibri" w:hAnsi="Calibri"/>
          <w:sz w:val="24"/>
          <w:szCs w:val="24"/>
        </w:rPr>
        <w:t>@mounties.mansfield.edu</w:t>
      </w:r>
      <w:r w:rsidR="00B16724">
        <w:rPr>
          <w:rFonts w:ascii="Calibri" w:hAnsi="Calibri"/>
          <w:sz w:val="24"/>
          <w:szCs w:val="24"/>
        </w:rPr>
        <w:t xml:space="preserve">                       </w:t>
      </w:r>
      <w:r w:rsidR="00B16724" w:rsidRPr="00B16724">
        <w:rPr>
          <w:rFonts w:ascii="Calibri" w:hAnsi="Calibri"/>
          <w:sz w:val="24"/>
          <w:szCs w:val="24"/>
        </w:rPr>
        <w:t xml:space="preserve"> Github:</w:t>
      </w:r>
      <w:hyperlink r:id="rId9" w:history="1">
        <w:r w:rsidRPr="008767D3">
          <w:rPr>
            <w:rStyle w:val="Hyperlink"/>
            <w:rFonts w:ascii="Calibri" w:hAnsi="Calibri"/>
            <w:sz w:val="24"/>
            <w:szCs w:val="24"/>
          </w:rPr>
          <w:t xml:space="preserve"> </w:t>
        </w:r>
        <w:r w:rsidR="009E2692" w:rsidRPr="008767D3">
          <w:rPr>
            <w:rStyle w:val="Hyperlink"/>
            <w:rFonts w:ascii="Calibri" w:hAnsi="Calibri"/>
            <w:sz w:val="24"/>
            <w:szCs w:val="24"/>
          </w:rPr>
          <w:t>loceyes17</w:t>
        </w:r>
        <w:r w:rsidR="00B16724" w:rsidRPr="008767D3">
          <w:rPr>
            <w:rStyle w:val="Hyperlink"/>
            <w:rFonts w:ascii="Calibri" w:hAnsi="Calibri"/>
            <w:sz w:val="24"/>
            <w:szCs w:val="24"/>
          </w:rPr>
          <w:t>.github.io</w:t>
        </w:r>
      </w:hyperlink>
    </w:p>
    <w:p w:rsidR="007F03C1" w:rsidRDefault="007F03C1" w:rsidP="00B16724">
      <w:pPr>
        <w:pStyle w:val="ListBullet"/>
        <w:numPr>
          <w:ilvl w:val="0"/>
          <w:numId w:val="0"/>
        </w:numPr>
        <w:ind w:left="144"/>
      </w:pPr>
    </w:p>
    <w:p w:rsidR="007F03C1" w:rsidRDefault="00B16724">
      <w:pPr>
        <w:pStyle w:val="SectionHeading"/>
      </w:pPr>
      <w:r>
        <w:t>Skills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980"/>
        <w:gridCol w:w="1900"/>
        <w:gridCol w:w="2940"/>
        <w:gridCol w:w="1840"/>
      </w:tblGrid>
      <w:tr w:rsidR="00B16724" w:rsidRPr="004F707C" w:rsidTr="00E81174">
        <w:trPr>
          <w:trHeight w:val="360"/>
        </w:trPr>
        <w:tc>
          <w:tcPr>
            <w:tcW w:w="298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 xml:space="preserve">Skill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Skill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jc w:val="center"/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6"/>
                <w:szCs w:val="26"/>
                <w:lang w:eastAsia="en-US"/>
              </w:rPr>
              <w:t>Proficiency</w:t>
            </w:r>
          </w:p>
        </w:tc>
      </w:tr>
      <w:tr w:rsidR="00B16724" w:rsidRPr="004F707C" w:rsidTr="00E81174">
        <w:trPr>
          <w:trHeight w:val="330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Operating System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Software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XP, Vista, 8.1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vMerge w:val="restart"/>
            <w:tcBorders>
              <w:top w:val="single" w:sz="12" w:space="0" w:color="ACCCEA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Microsoft Word, Excel, Project, Powerpoint, Outlook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7, 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  <w:tc>
          <w:tcPr>
            <w:tcW w:w="2940" w:type="dxa"/>
            <w:vMerge/>
            <w:tcBorders>
              <w:top w:val="single" w:sz="12" w:space="0" w:color="ACCCEA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2003, 2016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Adobe Photoshop, InDesign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Windows Sever 2008 R2, 2012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NetBeans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High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Linux Ubuntu, Mint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Eclipse 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b/>
                <w:bCs/>
                <w:color w:val="44546A"/>
                <w:sz w:val="22"/>
                <w:szCs w:val="22"/>
                <w:lang w:eastAsia="en-US"/>
              </w:rPr>
              <w:t> 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HTML 5, CSS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SQL, MySQL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Java, JSP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 Servlets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  <w:tr w:rsidR="00B16724" w:rsidRPr="004F707C" w:rsidTr="00E81174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Javascript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Intermediate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Jquery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24" w:rsidRPr="00B16724" w:rsidRDefault="00B16724" w:rsidP="00B16724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B1672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Low</w:t>
            </w:r>
          </w:p>
        </w:tc>
      </w:tr>
    </w:tbl>
    <w:p w:rsidR="00B16724" w:rsidRPr="00B16724" w:rsidRDefault="00B16724" w:rsidP="00B16724"/>
    <w:p w:rsidR="00B16724" w:rsidRDefault="00B16724" w:rsidP="00B16724">
      <w:pPr>
        <w:pStyle w:val="SectionHeading"/>
      </w:pPr>
      <w:r>
        <w:t>Education</w:t>
      </w:r>
    </w:p>
    <w:p w:rsidR="00B16724" w:rsidRPr="00B16724" w:rsidRDefault="00383403" w:rsidP="00B1672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BS CIS:CS</w:t>
      </w:r>
      <w:r w:rsidR="00B16724" w:rsidRPr="00B16724">
        <w:rPr>
          <w:rFonts w:ascii="Calibri" w:hAnsi="Calibri"/>
          <w:sz w:val="22"/>
          <w:szCs w:val="22"/>
        </w:rPr>
        <w:t xml:space="preserve"> in progress,  </w:t>
      </w:r>
      <w:r w:rsidR="00B16724"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7F03C1" w:rsidRDefault="00C55F6E">
      <w:pPr>
        <w:pStyle w:val="SectionHeading"/>
      </w:pPr>
      <w:r>
        <w:t>Experience</w:t>
      </w:r>
    </w:p>
    <w:p w:rsidR="005B3929" w:rsidRDefault="008767D3" w:rsidP="00B16724">
      <w:pPr>
        <w:pStyle w:val="Subsection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February 2014</w:t>
      </w:r>
      <w:bookmarkStart w:id="0" w:name="_GoBack"/>
      <w:bookmarkEnd w:id="0"/>
      <w:r w:rsidR="00B16724" w:rsidRPr="00B16724">
        <w:rPr>
          <w:rFonts w:ascii="Calibri" w:hAnsi="Calibri"/>
          <w:sz w:val="22"/>
          <w:szCs w:val="22"/>
        </w:rPr>
        <w:t xml:space="preserve">– </w:t>
      </w:r>
      <w:r w:rsidR="004A6CF5" w:rsidRPr="00B16724">
        <w:rPr>
          <w:rFonts w:ascii="Calibri" w:hAnsi="Calibri"/>
          <w:sz w:val="22"/>
          <w:szCs w:val="22"/>
        </w:rPr>
        <w:t>PRESENT:</w:t>
      </w:r>
    </w:p>
    <w:p w:rsidR="00B16724" w:rsidRPr="004F707C" w:rsidRDefault="00B16724" w:rsidP="00B16724">
      <w:pPr>
        <w:pStyle w:val="Subsection"/>
        <w:rPr>
          <w:rFonts w:ascii="Calibri" w:hAnsi="Calibri"/>
          <w:i/>
          <w:iCs/>
          <w:color w:val="404040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 xml:space="preserve">Student Employee </w:t>
      </w:r>
      <w:r w:rsidR="008505B5">
        <w:rPr>
          <w:rFonts w:ascii="Calibri" w:hAnsi="Calibri"/>
          <w:sz w:val="22"/>
          <w:szCs w:val="22"/>
        </w:rPr>
        <w:t>–campus techonology</w:t>
      </w:r>
      <w:r w:rsidR="005B3929">
        <w:rPr>
          <w:rFonts w:ascii="Calibri" w:hAnsi="Calibri"/>
          <w:sz w:val="22"/>
          <w:szCs w:val="22"/>
        </w:rPr>
        <w:t>, </w:t>
      </w:r>
      <w:r w:rsidRPr="00B16724">
        <w:rPr>
          <w:rStyle w:val="Emphasis"/>
          <w:rFonts w:ascii="Calibri" w:hAnsi="Calibri"/>
          <w:sz w:val="22"/>
          <w:szCs w:val="22"/>
        </w:rPr>
        <w:t>Mansfield University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desktop and laptop workstations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Building and deploying Windows workstation images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PC hardware and software issues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Setting up FTP server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Troubleshooting and maintaining Mac OSX machines</w:t>
      </w:r>
    </w:p>
    <w:p w:rsidR="00B16724" w:rsidRPr="00B16724" w:rsidRDefault="00B16724" w:rsidP="00B16724">
      <w:pPr>
        <w:pStyle w:val="ListBullet"/>
        <w:tabs>
          <w:tab w:val="clear" w:pos="144"/>
          <w:tab w:val="num" w:pos="101"/>
        </w:tabs>
        <w:spacing w:after="100"/>
        <w:ind w:left="101" w:right="576" w:hanging="101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Writing batch files and VB scripts</w:t>
      </w:r>
    </w:p>
    <w:p w:rsidR="007F03C1" w:rsidRPr="00B16724" w:rsidRDefault="00B16724" w:rsidP="00B16724">
      <w:pPr>
        <w:pStyle w:val="ListBullet"/>
        <w:rPr>
          <w:rFonts w:ascii="Calibri" w:hAnsi="Calibri"/>
          <w:sz w:val="22"/>
          <w:szCs w:val="22"/>
        </w:rPr>
      </w:pPr>
      <w:r w:rsidRPr="00B16724">
        <w:rPr>
          <w:rFonts w:ascii="Calibri" w:hAnsi="Calibri"/>
          <w:sz w:val="22"/>
          <w:szCs w:val="22"/>
        </w:rPr>
        <w:t>Working with active directory for software and update deployment</w:t>
      </w:r>
    </w:p>
    <w:sectPr w:rsidR="007F03C1" w:rsidRPr="00B16724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F0A" w:rsidRDefault="00476F0A">
      <w:pPr>
        <w:spacing w:after="0"/>
      </w:pPr>
      <w:r>
        <w:separator/>
      </w:r>
    </w:p>
  </w:endnote>
  <w:endnote w:type="continuationSeparator" w:id="0">
    <w:p w:rsidR="00476F0A" w:rsidRDefault="00476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3C1" w:rsidRDefault="00C55F6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67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F0A" w:rsidRDefault="00476F0A">
      <w:pPr>
        <w:spacing w:after="0"/>
      </w:pPr>
      <w:r>
        <w:separator/>
      </w:r>
    </w:p>
  </w:footnote>
  <w:footnote w:type="continuationSeparator" w:id="0">
    <w:p w:rsidR="00476F0A" w:rsidRDefault="00476F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24"/>
    <w:rsid w:val="00343182"/>
    <w:rsid w:val="00383403"/>
    <w:rsid w:val="00476F0A"/>
    <w:rsid w:val="004A6CF5"/>
    <w:rsid w:val="004F707C"/>
    <w:rsid w:val="005B3929"/>
    <w:rsid w:val="006A2C13"/>
    <w:rsid w:val="006D2B05"/>
    <w:rsid w:val="00725C0A"/>
    <w:rsid w:val="007F03C1"/>
    <w:rsid w:val="008505B5"/>
    <w:rsid w:val="008767D3"/>
    <w:rsid w:val="009E2692"/>
    <w:rsid w:val="00A1028B"/>
    <w:rsid w:val="00B16724"/>
    <w:rsid w:val="00C55F6E"/>
    <w:rsid w:val="00D6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39BB-6E45-45B6-87D3-1C70A6F0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/>
      </w:pBdr>
      <w:spacing w:after="120"/>
      <w:contextualSpacing/>
    </w:pPr>
    <w:rPr>
      <w:rFonts w:eastAsia="Times New Roman"/>
      <w:color w:val="39A5B7"/>
      <w:kern w:val="28"/>
      <w:sz w:val="52"/>
    </w:rPr>
  </w:style>
  <w:style w:type="character" w:customStyle="1" w:styleId="TitleChar">
    <w:name w:val="Title Char"/>
    <w:link w:val="Title"/>
    <w:uiPriority w:val="2"/>
    <w:rPr>
      <w:rFonts w:ascii="Cambria" w:eastAsia="Times New Roman" w:hAnsi="Cambria" w:cs="Times New Roman"/>
      <w:color w:val="39A5B7"/>
      <w:kern w:val="28"/>
      <w:sz w:val="52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eastAsia="Times New Roman"/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/>
    </w:rPr>
  </w:style>
  <w:style w:type="character" w:customStyle="1" w:styleId="FooterChar">
    <w:name w:val="Footer Char"/>
    <w:link w:val="Footer"/>
    <w:uiPriority w:val="99"/>
    <w:rPr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link w:val="Date"/>
    <w:uiPriority w:val="1"/>
    <w:rPr>
      <w:b/>
      <w:bCs/>
      <w:color w:val="0D0D0D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link w:val="Salutation"/>
    <w:uiPriority w:val="2"/>
    <w:rPr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link w:val="Closing"/>
    <w:uiPriority w:val="2"/>
    <w:rPr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link w:val="Signature"/>
    <w:uiPriority w:val="2"/>
    <w:rPr>
      <w:b/>
      <w:bCs/>
      <w:color w:val="0D0D0D"/>
    </w:rPr>
  </w:style>
  <w:style w:type="character" w:styleId="Emphasis">
    <w:name w:val="Emphasis"/>
    <w:uiPriority w:val="2"/>
    <w:unhideWhenUsed/>
    <w:qFormat/>
    <w:rsid w:val="00B16724"/>
    <w:rPr>
      <w:i/>
      <w:iCs/>
      <w:color w:val="404040"/>
    </w:rPr>
  </w:style>
  <w:style w:type="character" w:styleId="Hyperlink">
    <w:name w:val="Hyperlink"/>
    <w:basedOn w:val="DefaultParagraphFont"/>
    <w:uiPriority w:val="99"/>
    <w:unhideWhenUsed/>
    <w:rsid w:val="008767D3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loceyes17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%20Contado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123 Fake Street</CompanyAddress>
  <CompanyPhone>555-555-5555</CompanyPhone>
  <CompanyFax/>
  <CompanyEmail>loceyes17@mounties.mansfield.edu                        Github:loceyes17.github.io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Locey</dc:creator>
  <cp:keywords/>
  <cp:lastModifiedBy>Eric Locey</cp:lastModifiedBy>
  <cp:revision>3</cp:revision>
  <dcterms:created xsi:type="dcterms:W3CDTF">2015-12-04T00:11:00Z</dcterms:created>
  <dcterms:modified xsi:type="dcterms:W3CDTF">2015-12-04T02:51:00Z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